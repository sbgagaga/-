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F1" w:rsidRPr="00DA187C" w:rsidRDefault="003118F1" w:rsidP="003118F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深圳市中微半导体有限公司</w:t>
      </w:r>
    </w:p>
    <w:p w:rsidR="003118F1" w:rsidRPr="00DA187C" w:rsidRDefault="003118F1" w:rsidP="003118F1">
      <w:pPr>
        <w:jc w:val="center"/>
        <w:rPr>
          <w:b/>
          <w:sz w:val="36"/>
          <w:szCs w:val="36"/>
          <w:u w:val="single"/>
        </w:rPr>
      </w:pPr>
      <w:r w:rsidRPr="00DA187C">
        <w:rPr>
          <w:rFonts w:hint="eastAsia"/>
          <w:b/>
          <w:sz w:val="36"/>
          <w:szCs w:val="36"/>
          <w:u w:val="single"/>
        </w:rPr>
        <w:t>MCU</w:t>
      </w:r>
      <w:r>
        <w:rPr>
          <w:rFonts w:hint="eastAsia"/>
          <w:b/>
          <w:sz w:val="36"/>
          <w:szCs w:val="36"/>
          <w:u w:val="single"/>
        </w:rPr>
        <w:t>程序</w:t>
      </w:r>
      <w:r w:rsidRPr="00DA187C">
        <w:rPr>
          <w:rFonts w:hint="eastAsia"/>
          <w:b/>
          <w:sz w:val="36"/>
          <w:szCs w:val="36"/>
          <w:u w:val="single"/>
        </w:rPr>
        <w:t>确认书</w:t>
      </w:r>
    </w:p>
    <w:p w:rsidR="003118F1" w:rsidRPr="00BD775E" w:rsidRDefault="003118F1" w:rsidP="00C30590">
      <w:pPr>
        <w:tabs>
          <w:tab w:val="left" w:pos="2063"/>
        </w:tabs>
        <w:rPr>
          <w:b/>
          <w:sz w:val="32"/>
          <w:szCs w:val="32"/>
        </w:rPr>
      </w:pPr>
      <w:r w:rsidRPr="00BD775E">
        <w:rPr>
          <w:rFonts w:hint="eastAsia"/>
          <w:b/>
          <w:sz w:val="32"/>
          <w:szCs w:val="32"/>
        </w:rPr>
        <w:t>客户名称</w:t>
      </w:r>
      <w:r w:rsidRPr="00BD775E">
        <w:rPr>
          <w:rFonts w:hint="eastAsia"/>
          <w:b/>
          <w:sz w:val="32"/>
          <w:szCs w:val="32"/>
        </w:rPr>
        <w:t xml:space="preserve">: </w:t>
      </w:r>
      <w:r w:rsidR="00C30590">
        <w:rPr>
          <w:b/>
          <w:sz w:val="32"/>
          <w:szCs w:val="32"/>
        </w:rPr>
        <w:tab/>
      </w:r>
    </w:p>
    <w:tbl>
      <w:tblPr>
        <w:tblW w:w="694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5"/>
        <w:gridCol w:w="5013"/>
      </w:tblGrid>
      <w:tr w:rsidR="00197903" w:rsidRPr="00231AD7" w:rsidTr="00197903">
        <w:trPr>
          <w:trHeight w:val="396"/>
        </w:trPr>
        <w:tc>
          <w:tcPr>
            <w:tcW w:w="1935" w:type="dxa"/>
            <w:vAlign w:val="center"/>
          </w:tcPr>
          <w:p w:rsidR="00197903" w:rsidRPr="00231AD7" w:rsidRDefault="00197903" w:rsidP="001D325E">
            <w:pPr>
              <w:jc w:val="left"/>
              <w:rPr>
                <w:b/>
                <w:sz w:val="24"/>
              </w:rPr>
            </w:pPr>
            <w:r w:rsidRPr="00231AD7">
              <w:rPr>
                <w:rFonts w:hint="eastAsia"/>
                <w:b/>
                <w:sz w:val="24"/>
              </w:rPr>
              <w:t>产品名称</w:t>
            </w:r>
          </w:p>
        </w:tc>
        <w:tc>
          <w:tcPr>
            <w:tcW w:w="5013" w:type="dxa"/>
            <w:vAlign w:val="center"/>
          </w:tcPr>
          <w:p w:rsidR="00197903" w:rsidRPr="00231AD7" w:rsidRDefault="00120C30" w:rsidP="00253512">
            <w:pPr>
              <w:ind w:rightChars="-651" w:right="-1367"/>
              <w:jc w:val="left"/>
              <w:rPr>
                <w:sz w:val="24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启帆直发器</w:t>
            </w:r>
          </w:p>
        </w:tc>
      </w:tr>
      <w:tr w:rsidR="00197903" w:rsidRPr="00231AD7" w:rsidTr="00197903">
        <w:trPr>
          <w:trHeight w:val="396"/>
        </w:trPr>
        <w:tc>
          <w:tcPr>
            <w:tcW w:w="1935" w:type="dxa"/>
            <w:vAlign w:val="center"/>
          </w:tcPr>
          <w:p w:rsidR="00197903" w:rsidRPr="00231AD7" w:rsidRDefault="00197903" w:rsidP="001D325E">
            <w:pPr>
              <w:jc w:val="left"/>
              <w:rPr>
                <w:b/>
                <w:sz w:val="24"/>
              </w:rPr>
            </w:pPr>
            <w:r w:rsidRPr="00231AD7">
              <w:rPr>
                <w:rFonts w:hint="eastAsia"/>
                <w:b/>
                <w:sz w:val="24"/>
              </w:rPr>
              <w:t>产品型号</w:t>
            </w:r>
          </w:p>
        </w:tc>
        <w:tc>
          <w:tcPr>
            <w:tcW w:w="5013" w:type="dxa"/>
            <w:vAlign w:val="center"/>
          </w:tcPr>
          <w:p w:rsidR="00197903" w:rsidRPr="00231AD7" w:rsidRDefault="00120C30" w:rsidP="001A1008">
            <w:pPr>
              <w:jc w:val="left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XLD-DLZFQ-20180105</w:t>
            </w:r>
          </w:p>
        </w:tc>
      </w:tr>
      <w:tr w:rsidR="00197903" w:rsidRPr="00231AD7" w:rsidTr="00197903">
        <w:trPr>
          <w:trHeight w:val="396"/>
        </w:trPr>
        <w:tc>
          <w:tcPr>
            <w:tcW w:w="1935" w:type="dxa"/>
            <w:vAlign w:val="center"/>
          </w:tcPr>
          <w:p w:rsidR="00197903" w:rsidRPr="00231AD7" w:rsidRDefault="00197903" w:rsidP="001D325E">
            <w:pPr>
              <w:jc w:val="left"/>
              <w:rPr>
                <w:b/>
                <w:sz w:val="24"/>
              </w:rPr>
            </w:pPr>
            <w:r w:rsidRPr="00231AD7">
              <w:rPr>
                <w:rFonts w:hint="eastAsia"/>
                <w:b/>
                <w:sz w:val="24"/>
              </w:rPr>
              <w:t>MCU</w:t>
            </w:r>
            <w:r w:rsidRPr="00231AD7">
              <w:rPr>
                <w:rFonts w:hint="eastAsia"/>
                <w:b/>
                <w:sz w:val="24"/>
              </w:rPr>
              <w:t>型号</w:t>
            </w:r>
          </w:p>
        </w:tc>
        <w:tc>
          <w:tcPr>
            <w:tcW w:w="5013" w:type="dxa"/>
            <w:vAlign w:val="center"/>
          </w:tcPr>
          <w:p w:rsidR="00197903" w:rsidRPr="00807DA5" w:rsidRDefault="00120C30" w:rsidP="00176F6C">
            <w:pPr>
              <w:jc w:val="left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SC8P1713S</w:t>
            </w:r>
          </w:p>
        </w:tc>
      </w:tr>
      <w:tr w:rsidR="00197903" w:rsidRPr="00231AD7" w:rsidTr="00197903">
        <w:trPr>
          <w:trHeight w:val="396"/>
        </w:trPr>
        <w:tc>
          <w:tcPr>
            <w:tcW w:w="1935" w:type="dxa"/>
            <w:vAlign w:val="center"/>
          </w:tcPr>
          <w:p w:rsidR="00197903" w:rsidRPr="00231AD7" w:rsidRDefault="00197903" w:rsidP="001D325E">
            <w:pPr>
              <w:jc w:val="left"/>
              <w:rPr>
                <w:b/>
                <w:sz w:val="24"/>
              </w:rPr>
            </w:pPr>
            <w:r w:rsidRPr="00231AD7">
              <w:rPr>
                <w:rFonts w:hint="eastAsia"/>
                <w:b/>
                <w:sz w:val="24"/>
              </w:rPr>
              <w:t>封装形式</w:t>
            </w:r>
          </w:p>
        </w:tc>
        <w:tc>
          <w:tcPr>
            <w:tcW w:w="5013" w:type="dxa"/>
            <w:vAlign w:val="center"/>
          </w:tcPr>
          <w:p w:rsidR="00197903" w:rsidRPr="00807DA5" w:rsidRDefault="00CC618E" w:rsidP="00120C3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120C30">
              <w:rPr>
                <w:rFonts w:hint="eastAsia"/>
                <w:sz w:val="24"/>
              </w:rPr>
              <w:t>sop20</w:t>
            </w:r>
          </w:p>
        </w:tc>
      </w:tr>
      <w:tr w:rsidR="00197903" w:rsidRPr="00231AD7" w:rsidTr="00197903">
        <w:trPr>
          <w:trHeight w:val="396"/>
        </w:trPr>
        <w:tc>
          <w:tcPr>
            <w:tcW w:w="1935" w:type="dxa"/>
            <w:vAlign w:val="center"/>
          </w:tcPr>
          <w:p w:rsidR="00197903" w:rsidRPr="00231AD7" w:rsidRDefault="00197903" w:rsidP="001D325E">
            <w:pPr>
              <w:jc w:val="left"/>
              <w:rPr>
                <w:b/>
                <w:sz w:val="24"/>
              </w:rPr>
            </w:pPr>
            <w:r w:rsidRPr="00231AD7">
              <w:rPr>
                <w:rFonts w:hint="eastAsia"/>
                <w:b/>
                <w:sz w:val="24"/>
              </w:rPr>
              <w:t>丝印内容</w:t>
            </w:r>
          </w:p>
        </w:tc>
        <w:tc>
          <w:tcPr>
            <w:tcW w:w="5013" w:type="dxa"/>
            <w:vAlign w:val="center"/>
          </w:tcPr>
          <w:p w:rsidR="00197903" w:rsidRPr="00231AD7" w:rsidRDefault="00197903" w:rsidP="008F072B">
            <w:pPr>
              <w:jc w:val="left"/>
              <w:rPr>
                <w:sz w:val="24"/>
              </w:rPr>
            </w:pPr>
          </w:p>
        </w:tc>
      </w:tr>
      <w:tr w:rsidR="00197903" w:rsidRPr="00231AD7" w:rsidTr="00197903">
        <w:trPr>
          <w:trHeight w:val="396"/>
        </w:trPr>
        <w:tc>
          <w:tcPr>
            <w:tcW w:w="1935" w:type="dxa"/>
            <w:vAlign w:val="center"/>
          </w:tcPr>
          <w:p w:rsidR="00197903" w:rsidRPr="00231AD7" w:rsidRDefault="00197903" w:rsidP="001D325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OSC  TYPE</w:t>
            </w:r>
          </w:p>
        </w:tc>
        <w:tc>
          <w:tcPr>
            <w:tcW w:w="5013" w:type="dxa"/>
            <w:vAlign w:val="center"/>
          </w:tcPr>
          <w:p w:rsidR="00197903" w:rsidRPr="00C06A9E" w:rsidRDefault="004B63F7" w:rsidP="008F072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Intrc</w:t>
            </w:r>
          </w:p>
        </w:tc>
      </w:tr>
      <w:tr w:rsidR="004B63F7" w:rsidRPr="00231AD7" w:rsidTr="00197903">
        <w:trPr>
          <w:trHeight w:val="396"/>
        </w:trPr>
        <w:tc>
          <w:tcPr>
            <w:tcW w:w="1935" w:type="dxa"/>
            <w:vAlign w:val="center"/>
          </w:tcPr>
          <w:p w:rsidR="004B63F7" w:rsidRPr="00231AD7" w:rsidRDefault="004B63F7" w:rsidP="001D325E">
            <w:pPr>
              <w:jc w:val="left"/>
              <w:rPr>
                <w:b/>
                <w:sz w:val="24"/>
              </w:rPr>
            </w:pPr>
            <w:r w:rsidRPr="00231AD7">
              <w:rPr>
                <w:rFonts w:hint="eastAsia"/>
                <w:b/>
                <w:sz w:val="24"/>
              </w:rPr>
              <w:t xml:space="preserve">OSC </w:t>
            </w:r>
            <w:r>
              <w:rPr>
                <w:rFonts w:hint="eastAsia"/>
                <w:b/>
                <w:sz w:val="24"/>
              </w:rPr>
              <w:t xml:space="preserve"> TIME</w:t>
            </w:r>
          </w:p>
        </w:tc>
        <w:tc>
          <w:tcPr>
            <w:tcW w:w="5013" w:type="dxa"/>
            <w:vAlign w:val="center"/>
          </w:tcPr>
          <w:p w:rsidR="004B63F7" w:rsidRDefault="004B63F7" w:rsidP="008F7A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8M</w:t>
            </w:r>
          </w:p>
        </w:tc>
      </w:tr>
      <w:tr w:rsidR="004B63F7" w:rsidRPr="00231AD7" w:rsidTr="00197903">
        <w:trPr>
          <w:trHeight w:val="396"/>
        </w:trPr>
        <w:tc>
          <w:tcPr>
            <w:tcW w:w="1935" w:type="dxa"/>
            <w:vAlign w:val="center"/>
          </w:tcPr>
          <w:p w:rsidR="004B63F7" w:rsidRPr="00231AD7" w:rsidRDefault="004B63F7" w:rsidP="001D325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LVR</w:t>
            </w:r>
          </w:p>
        </w:tc>
        <w:tc>
          <w:tcPr>
            <w:tcW w:w="5013" w:type="dxa"/>
            <w:vAlign w:val="center"/>
          </w:tcPr>
          <w:p w:rsidR="004B63F7" w:rsidRPr="00807DA5" w:rsidRDefault="004B63F7" w:rsidP="008F072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Enable</w:t>
            </w:r>
          </w:p>
        </w:tc>
      </w:tr>
      <w:tr w:rsidR="004B63F7" w:rsidRPr="00231AD7" w:rsidTr="00197903">
        <w:trPr>
          <w:trHeight w:val="396"/>
        </w:trPr>
        <w:tc>
          <w:tcPr>
            <w:tcW w:w="1935" w:type="dxa"/>
            <w:vAlign w:val="center"/>
          </w:tcPr>
          <w:p w:rsidR="004B63F7" w:rsidRPr="00231AD7" w:rsidRDefault="004B63F7" w:rsidP="001D325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WDT</w:t>
            </w:r>
          </w:p>
        </w:tc>
        <w:tc>
          <w:tcPr>
            <w:tcW w:w="5013" w:type="dxa"/>
            <w:vAlign w:val="center"/>
          </w:tcPr>
          <w:p w:rsidR="004B63F7" w:rsidRPr="00807DA5" w:rsidRDefault="00B761BF" w:rsidP="008F072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Enable</w:t>
            </w:r>
          </w:p>
        </w:tc>
      </w:tr>
      <w:tr w:rsidR="004B63F7" w:rsidRPr="00231AD7" w:rsidTr="00197903">
        <w:trPr>
          <w:trHeight w:val="396"/>
        </w:trPr>
        <w:tc>
          <w:tcPr>
            <w:tcW w:w="1935" w:type="dxa"/>
            <w:vAlign w:val="center"/>
          </w:tcPr>
          <w:p w:rsidR="004B63F7" w:rsidRPr="00231AD7" w:rsidRDefault="004B63F7" w:rsidP="001D325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PROTECT</w:t>
            </w:r>
          </w:p>
        </w:tc>
        <w:tc>
          <w:tcPr>
            <w:tcW w:w="5013" w:type="dxa"/>
            <w:vAlign w:val="center"/>
          </w:tcPr>
          <w:p w:rsidR="004B63F7" w:rsidRPr="00807DA5" w:rsidRDefault="00FB1D46" w:rsidP="008F072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dis</w:t>
            </w:r>
            <w:r w:rsidR="00806CC3">
              <w:rPr>
                <w:rFonts w:hint="eastAsia"/>
                <w:sz w:val="24"/>
              </w:rPr>
              <w:t>Enable</w:t>
            </w:r>
          </w:p>
        </w:tc>
      </w:tr>
      <w:tr w:rsidR="004B63F7" w:rsidRPr="00231AD7" w:rsidTr="00197903">
        <w:trPr>
          <w:trHeight w:val="396"/>
        </w:trPr>
        <w:tc>
          <w:tcPr>
            <w:tcW w:w="1935" w:type="dxa"/>
            <w:vAlign w:val="center"/>
          </w:tcPr>
          <w:p w:rsidR="004B63F7" w:rsidRPr="00231AD7" w:rsidRDefault="004B63F7" w:rsidP="001D325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CHECK-SUM</w:t>
            </w:r>
          </w:p>
        </w:tc>
        <w:tc>
          <w:tcPr>
            <w:tcW w:w="5013" w:type="dxa"/>
            <w:vAlign w:val="center"/>
          </w:tcPr>
          <w:p w:rsidR="004B63F7" w:rsidRPr="00807DA5" w:rsidRDefault="00120C30" w:rsidP="00B874E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4e60</w:t>
            </w:r>
          </w:p>
        </w:tc>
      </w:tr>
      <w:tr w:rsidR="004B63F7" w:rsidRPr="00231AD7" w:rsidTr="00197903">
        <w:trPr>
          <w:trHeight w:val="396"/>
        </w:trPr>
        <w:tc>
          <w:tcPr>
            <w:tcW w:w="1935" w:type="dxa"/>
            <w:vAlign w:val="center"/>
          </w:tcPr>
          <w:p w:rsidR="004B63F7" w:rsidRPr="00231AD7" w:rsidRDefault="004B63F7" w:rsidP="001D325E">
            <w:pPr>
              <w:jc w:val="left"/>
              <w:rPr>
                <w:b/>
                <w:sz w:val="24"/>
              </w:rPr>
            </w:pPr>
            <w:r w:rsidRPr="00231AD7">
              <w:rPr>
                <w:rFonts w:hint="eastAsia"/>
                <w:b/>
                <w:sz w:val="24"/>
              </w:rPr>
              <w:t>送样日期</w:t>
            </w:r>
          </w:p>
        </w:tc>
        <w:tc>
          <w:tcPr>
            <w:tcW w:w="5013" w:type="dxa"/>
            <w:vAlign w:val="center"/>
          </w:tcPr>
          <w:p w:rsidR="004B63F7" w:rsidRPr="00231AD7" w:rsidRDefault="004B63F7" w:rsidP="00120C3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FB1D46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-</w:t>
            </w:r>
            <w:r w:rsidR="006046C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 w:rsidR="00120C30">
              <w:rPr>
                <w:rFonts w:hint="eastAsia"/>
                <w:sz w:val="24"/>
              </w:rPr>
              <w:t>20</w:t>
            </w:r>
          </w:p>
        </w:tc>
      </w:tr>
    </w:tbl>
    <w:p w:rsidR="003118F1" w:rsidRPr="004F269B" w:rsidRDefault="003118F1" w:rsidP="003118F1">
      <w:pPr>
        <w:numPr>
          <w:ilvl w:val="0"/>
          <w:numId w:val="2"/>
        </w:numPr>
        <w:rPr>
          <w:sz w:val="30"/>
          <w:szCs w:val="30"/>
        </w:rPr>
      </w:pPr>
      <w:r w:rsidRPr="004F269B">
        <w:rPr>
          <w:rFonts w:hint="eastAsia"/>
          <w:sz w:val="30"/>
          <w:szCs w:val="30"/>
        </w:rPr>
        <w:t>我公司按贵公司设计要求，完成相关程序设计，</w:t>
      </w:r>
      <w:r w:rsidRPr="004F269B">
        <w:rPr>
          <w:rFonts w:hint="eastAsia"/>
          <w:sz w:val="30"/>
          <w:szCs w:val="30"/>
        </w:rPr>
        <w:t>MCU</w:t>
      </w:r>
      <w:r w:rsidRPr="004F269B">
        <w:rPr>
          <w:rFonts w:hint="eastAsia"/>
          <w:sz w:val="30"/>
          <w:szCs w:val="30"/>
        </w:rPr>
        <w:t>型号及相关程序参数见上表</w:t>
      </w:r>
      <w:r>
        <w:rPr>
          <w:rFonts w:hint="eastAsia"/>
          <w:sz w:val="30"/>
          <w:szCs w:val="30"/>
        </w:rPr>
        <w:t>，设计要求另见附件</w:t>
      </w:r>
      <w:r w:rsidRPr="004F269B">
        <w:rPr>
          <w:rFonts w:hint="eastAsia"/>
          <w:sz w:val="30"/>
          <w:szCs w:val="30"/>
        </w:rPr>
        <w:t>。</w:t>
      </w:r>
    </w:p>
    <w:p w:rsidR="003118F1" w:rsidRPr="004F269B" w:rsidRDefault="003118F1" w:rsidP="003118F1">
      <w:pPr>
        <w:numPr>
          <w:ilvl w:val="0"/>
          <w:numId w:val="2"/>
        </w:numPr>
        <w:rPr>
          <w:sz w:val="30"/>
          <w:szCs w:val="30"/>
        </w:rPr>
      </w:pPr>
      <w:r w:rsidRPr="004F269B">
        <w:rPr>
          <w:rFonts w:hint="eastAsia"/>
          <w:sz w:val="30"/>
          <w:szCs w:val="30"/>
        </w:rPr>
        <w:t>请贵公司相关部门</w:t>
      </w:r>
      <w:r w:rsidRPr="00342503">
        <w:rPr>
          <w:rFonts w:hint="eastAsia"/>
          <w:b/>
          <w:sz w:val="30"/>
          <w:szCs w:val="30"/>
          <w:u w:val="single"/>
        </w:rPr>
        <w:t>严格测试</w:t>
      </w:r>
      <w:r>
        <w:rPr>
          <w:rFonts w:hint="eastAsia"/>
          <w:sz w:val="30"/>
          <w:szCs w:val="30"/>
        </w:rPr>
        <w:t>，</w:t>
      </w:r>
      <w:r w:rsidRPr="004F269B">
        <w:rPr>
          <w:rFonts w:hint="eastAsia"/>
          <w:sz w:val="30"/>
          <w:szCs w:val="30"/>
        </w:rPr>
        <w:t>确认各项指标均达到贵公司的设计要求，产品试验合格，可以量产。</w:t>
      </w:r>
    </w:p>
    <w:p w:rsidR="003118F1" w:rsidRPr="004F269B" w:rsidRDefault="003118F1" w:rsidP="003118F1">
      <w:pPr>
        <w:numPr>
          <w:ilvl w:val="0"/>
          <w:numId w:val="2"/>
        </w:numPr>
        <w:rPr>
          <w:sz w:val="30"/>
          <w:szCs w:val="30"/>
        </w:rPr>
      </w:pPr>
      <w:r w:rsidRPr="004F269B">
        <w:rPr>
          <w:rFonts w:hint="eastAsia"/>
          <w:sz w:val="30"/>
          <w:szCs w:val="30"/>
        </w:rPr>
        <w:t>一经确认，我公司以后批量供应该型号产品与上述确认样品一致，即为合格产品。</w:t>
      </w:r>
    </w:p>
    <w:p w:rsidR="003118F1" w:rsidRDefault="003118F1" w:rsidP="003118F1">
      <w:pPr>
        <w:ind w:firstLine="870"/>
        <w:rPr>
          <w:sz w:val="44"/>
          <w:szCs w:val="44"/>
        </w:rPr>
      </w:pPr>
    </w:p>
    <w:p w:rsidR="003118F1" w:rsidRPr="00342503" w:rsidRDefault="003118F1" w:rsidP="003118F1">
      <w:pPr>
        <w:ind w:firstLine="870"/>
        <w:rPr>
          <w:b/>
          <w:sz w:val="32"/>
          <w:szCs w:val="32"/>
          <w:u w:val="single"/>
        </w:rPr>
      </w:pPr>
      <w:r w:rsidRPr="00342503">
        <w:rPr>
          <w:rFonts w:hint="eastAsia"/>
          <w:b/>
          <w:sz w:val="32"/>
          <w:szCs w:val="32"/>
        </w:rPr>
        <w:t>确认单位（签章）：</w:t>
      </w:r>
      <w:r w:rsidRPr="00342503"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Pr="00342503">
        <w:rPr>
          <w:rFonts w:hint="eastAsia"/>
          <w:b/>
          <w:sz w:val="32"/>
          <w:szCs w:val="32"/>
          <w:u w:val="single"/>
        </w:rPr>
        <w:t xml:space="preserve">     </w:t>
      </w:r>
    </w:p>
    <w:p w:rsidR="003118F1" w:rsidRPr="00342503" w:rsidRDefault="003118F1" w:rsidP="003118F1">
      <w:pPr>
        <w:ind w:firstLine="870"/>
        <w:rPr>
          <w:b/>
          <w:sz w:val="32"/>
          <w:szCs w:val="32"/>
          <w:u w:val="single"/>
        </w:rPr>
      </w:pPr>
      <w:r w:rsidRPr="00342503">
        <w:rPr>
          <w:rFonts w:hint="eastAsia"/>
          <w:b/>
          <w:sz w:val="32"/>
          <w:szCs w:val="32"/>
        </w:rPr>
        <w:t>负</w:t>
      </w:r>
      <w:r w:rsidRPr="00342503">
        <w:rPr>
          <w:rFonts w:hint="eastAsia"/>
          <w:b/>
          <w:sz w:val="32"/>
          <w:szCs w:val="32"/>
        </w:rPr>
        <w:t xml:space="preserve"> </w:t>
      </w:r>
      <w:r w:rsidRPr="00342503">
        <w:rPr>
          <w:rFonts w:hint="eastAsia"/>
          <w:b/>
          <w:sz w:val="32"/>
          <w:szCs w:val="32"/>
        </w:rPr>
        <w:t>责</w:t>
      </w:r>
      <w:r w:rsidRPr="00342503">
        <w:rPr>
          <w:rFonts w:hint="eastAsia"/>
          <w:b/>
          <w:sz w:val="32"/>
          <w:szCs w:val="32"/>
        </w:rPr>
        <w:t xml:space="preserve"> </w:t>
      </w:r>
      <w:r w:rsidRPr="00342503">
        <w:rPr>
          <w:rFonts w:hint="eastAsia"/>
          <w:b/>
          <w:sz w:val="32"/>
          <w:szCs w:val="32"/>
        </w:rPr>
        <w:t>人（签章）：</w:t>
      </w:r>
      <w:r w:rsidRPr="00342503">
        <w:rPr>
          <w:rFonts w:hint="eastAsia"/>
          <w:b/>
          <w:sz w:val="32"/>
          <w:szCs w:val="32"/>
          <w:u w:val="single"/>
        </w:rPr>
        <w:t xml:space="preserve">       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Pr="00342503">
        <w:rPr>
          <w:rFonts w:hint="eastAsia"/>
          <w:b/>
          <w:sz w:val="32"/>
          <w:szCs w:val="32"/>
          <w:u w:val="single"/>
        </w:rPr>
        <w:t xml:space="preserve">      </w:t>
      </w:r>
    </w:p>
    <w:p w:rsidR="003118F1" w:rsidRPr="00342503" w:rsidRDefault="003118F1" w:rsidP="003118F1">
      <w:pPr>
        <w:ind w:firstLine="870"/>
        <w:rPr>
          <w:sz w:val="32"/>
          <w:szCs w:val="32"/>
        </w:rPr>
      </w:pPr>
      <w:r w:rsidRPr="00342503">
        <w:rPr>
          <w:rFonts w:hint="eastAsia"/>
          <w:b/>
          <w:sz w:val="32"/>
          <w:szCs w:val="32"/>
        </w:rPr>
        <w:t>确</w:t>
      </w:r>
      <w:r w:rsidRPr="00342503">
        <w:rPr>
          <w:rFonts w:hint="eastAsia"/>
          <w:b/>
          <w:sz w:val="32"/>
          <w:szCs w:val="32"/>
        </w:rPr>
        <w:t xml:space="preserve">  </w:t>
      </w:r>
      <w:r w:rsidRPr="00342503">
        <w:rPr>
          <w:rFonts w:hint="eastAsia"/>
          <w:b/>
          <w:sz w:val="32"/>
          <w:szCs w:val="32"/>
        </w:rPr>
        <w:t>认</w:t>
      </w:r>
      <w:r w:rsidRPr="00342503">
        <w:rPr>
          <w:rFonts w:hint="eastAsia"/>
          <w:b/>
          <w:sz w:val="32"/>
          <w:szCs w:val="32"/>
        </w:rPr>
        <w:t xml:space="preserve">  </w:t>
      </w:r>
      <w:r w:rsidRPr="00342503">
        <w:rPr>
          <w:rFonts w:hint="eastAsia"/>
          <w:b/>
          <w:sz w:val="32"/>
          <w:szCs w:val="32"/>
        </w:rPr>
        <w:t>日</w:t>
      </w:r>
      <w:r w:rsidRPr="00342503">
        <w:rPr>
          <w:rFonts w:hint="eastAsia"/>
          <w:b/>
          <w:sz w:val="32"/>
          <w:szCs w:val="32"/>
        </w:rPr>
        <w:t xml:space="preserve">  </w:t>
      </w:r>
      <w:r w:rsidRPr="00342503">
        <w:rPr>
          <w:rFonts w:hint="eastAsia"/>
          <w:b/>
          <w:sz w:val="32"/>
          <w:szCs w:val="32"/>
        </w:rPr>
        <w:t>期：</w:t>
      </w:r>
      <w:r w:rsidRPr="00342503">
        <w:rPr>
          <w:rFonts w:hint="eastAsia"/>
          <w:b/>
          <w:sz w:val="32"/>
          <w:szCs w:val="32"/>
        </w:rPr>
        <w:t xml:space="preserve"> </w:t>
      </w:r>
      <w:r w:rsidRPr="00342503">
        <w:rPr>
          <w:rFonts w:hint="eastAsia"/>
          <w:b/>
          <w:sz w:val="32"/>
          <w:szCs w:val="32"/>
          <w:u w:val="single"/>
        </w:rPr>
        <w:t xml:space="preserve">    </w:t>
      </w:r>
      <w:r w:rsidRPr="00342503">
        <w:rPr>
          <w:rFonts w:hint="eastAsia"/>
          <w:b/>
          <w:sz w:val="32"/>
          <w:szCs w:val="32"/>
          <w:u w:val="single"/>
        </w:rPr>
        <w:t>年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Pr="00342503">
        <w:rPr>
          <w:rFonts w:hint="eastAsia"/>
          <w:b/>
          <w:sz w:val="32"/>
          <w:szCs w:val="32"/>
          <w:u w:val="single"/>
        </w:rPr>
        <w:t xml:space="preserve">  </w:t>
      </w:r>
      <w:r w:rsidRPr="00342503">
        <w:rPr>
          <w:rFonts w:hint="eastAsia"/>
          <w:b/>
          <w:sz w:val="32"/>
          <w:szCs w:val="32"/>
          <w:u w:val="single"/>
        </w:rPr>
        <w:t>月</w:t>
      </w:r>
      <w:r w:rsidRPr="00342503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Pr="00342503">
        <w:rPr>
          <w:rFonts w:hint="eastAsia"/>
          <w:b/>
          <w:sz w:val="32"/>
          <w:szCs w:val="32"/>
          <w:u w:val="single"/>
        </w:rPr>
        <w:t xml:space="preserve"> </w:t>
      </w:r>
      <w:r w:rsidRPr="00342503">
        <w:rPr>
          <w:rFonts w:hint="eastAsia"/>
          <w:b/>
          <w:sz w:val="32"/>
          <w:szCs w:val="32"/>
          <w:u w:val="single"/>
        </w:rPr>
        <w:t>日</w:t>
      </w:r>
    </w:p>
    <w:p w:rsidR="0086417E" w:rsidRPr="00967937" w:rsidRDefault="0086417E" w:rsidP="00967937">
      <w:pPr>
        <w:rPr>
          <w:szCs w:val="28"/>
        </w:rPr>
      </w:pPr>
    </w:p>
    <w:sectPr w:rsidR="0086417E" w:rsidRPr="00967937" w:rsidSect="00197903">
      <w:headerReference w:type="default" r:id="rId7"/>
      <w:pgSz w:w="11906" w:h="16838"/>
      <w:pgMar w:top="906" w:right="1800" w:bottom="1440" w:left="1560" w:header="142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138" w:rsidRDefault="00454138" w:rsidP="008720A3">
      <w:r>
        <w:separator/>
      </w:r>
    </w:p>
  </w:endnote>
  <w:endnote w:type="continuationSeparator" w:id="0">
    <w:p w:rsidR="00454138" w:rsidRDefault="00454138" w:rsidP="00872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138" w:rsidRDefault="00454138" w:rsidP="008720A3">
      <w:r>
        <w:separator/>
      </w:r>
    </w:p>
  </w:footnote>
  <w:footnote w:type="continuationSeparator" w:id="0">
    <w:p w:rsidR="00454138" w:rsidRDefault="00454138" w:rsidP="008720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12050" w:type="dxa"/>
      <w:tblInd w:w="-159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365F91" w:themeColor="accent1" w:themeShade="BF" w:fill="FFFFFF" w:themeFill="background1"/>
      <w:tblLook w:val="04A0"/>
    </w:tblPr>
    <w:tblGrid>
      <w:gridCol w:w="12050"/>
    </w:tblGrid>
    <w:tr w:rsidR="00BD2A56" w:rsidTr="00197903">
      <w:trPr>
        <w:trHeight w:val="1273"/>
      </w:trPr>
      <w:tc>
        <w:tcPr>
          <w:tcW w:w="12050" w:type="dxa"/>
          <w:tcBorders>
            <w:bottom w:val="single" w:sz="48" w:space="0" w:color="365F91" w:themeColor="accent1" w:themeShade="BF"/>
          </w:tcBorders>
          <w:shd w:val="clear" w:color="365F91" w:themeColor="accent1" w:themeShade="BF" w:fill="FFFFFF" w:themeFill="background1"/>
        </w:tcPr>
        <w:p w:rsidR="00BD2A56" w:rsidRDefault="00BD2A56" w:rsidP="00BD2A56">
          <w:pPr>
            <w:pStyle w:val="a4"/>
            <w:pBdr>
              <w:bottom w:val="none" w:sz="0" w:space="0" w:color="auto"/>
            </w:pBdr>
            <w:ind w:leftChars="83" w:left="317" w:hanging="143"/>
            <w:jc w:val="left"/>
          </w:pPr>
          <w:r w:rsidRPr="00BD2A56">
            <w:rPr>
              <w:noProof/>
            </w:rPr>
            <w:drawing>
              <wp:inline distT="0" distB="0" distL="0" distR="0">
                <wp:extent cx="2847975" cy="704850"/>
                <wp:effectExtent l="19050" t="0" r="9525" b="0"/>
                <wp:docPr id="1" name="图片 5" descr="D:\CMS产品资料\CMS单片机资料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:\CMS产品资料\CMS单片机资料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79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7D22" w:rsidRDefault="00E87D22" w:rsidP="00BD2A56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D90"/>
    <w:multiLevelType w:val="hybridMultilevel"/>
    <w:tmpl w:val="075EE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4788B"/>
    <w:multiLevelType w:val="hybridMultilevel"/>
    <w:tmpl w:val="DDCA2452"/>
    <w:lvl w:ilvl="0" w:tplc="71CE5F7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165"/>
    <w:rsid w:val="00023479"/>
    <w:rsid w:val="0002574C"/>
    <w:rsid w:val="00030014"/>
    <w:rsid w:val="00091CC6"/>
    <w:rsid w:val="000C33AF"/>
    <w:rsid w:val="000E596A"/>
    <w:rsid w:val="00120C30"/>
    <w:rsid w:val="001430DA"/>
    <w:rsid w:val="00172930"/>
    <w:rsid w:val="00173D36"/>
    <w:rsid w:val="00176F6C"/>
    <w:rsid w:val="00197903"/>
    <w:rsid w:val="001A1008"/>
    <w:rsid w:val="001C40FE"/>
    <w:rsid w:val="001C5E8F"/>
    <w:rsid w:val="001D3C23"/>
    <w:rsid w:val="001E6FCE"/>
    <w:rsid w:val="00206E41"/>
    <w:rsid w:val="002232D8"/>
    <w:rsid w:val="0023556D"/>
    <w:rsid w:val="00245A74"/>
    <w:rsid w:val="0024716B"/>
    <w:rsid w:val="002519E8"/>
    <w:rsid w:val="00253512"/>
    <w:rsid w:val="00274BAE"/>
    <w:rsid w:val="00284954"/>
    <w:rsid w:val="002A69EB"/>
    <w:rsid w:val="002B0AA4"/>
    <w:rsid w:val="002C2C94"/>
    <w:rsid w:val="003118F1"/>
    <w:rsid w:val="0031441B"/>
    <w:rsid w:val="00323B48"/>
    <w:rsid w:val="003776A7"/>
    <w:rsid w:val="00385B67"/>
    <w:rsid w:val="00391CB5"/>
    <w:rsid w:val="003A4CDF"/>
    <w:rsid w:val="003B59B0"/>
    <w:rsid w:val="003E660D"/>
    <w:rsid w:val="003F1D7F"/>
    <w:rsid w:val="00426CCD"/>
    <w:rsid w:val="00433818"/>
    <w:rsid w:val="00441AE6"/>
    <w:rsid w:val="00454138"/>
    <w:rsid w:val="00455288"/>
    <w:rsid w:val="0047012E"/>
    <w:rsid w:val="004855B6"/>
    <w:rsid w:val="004A11C2"/>
    <w:rsid w:val="004B63F7"/>
    <w:rsid w:val="004B6CBF"/>
    <w:rsid w:val="004C6D31"/>
    <w:rsid w:val="004E0935"/>
    <w:rsid w:val="004E4D6E"/>
    <w:rsid w:val="00500243"/>
    <w:rsid w:val="00527C71"/>
    <w:rsid w:val="0053382C"/>
    <w:rsid w:val="00584EB6"/>
    <w:rsid w:val="005868E5"/>
    <w:rsid w:val="005A22C0"/>
    <w:rsid w:val="005B320D"/>
    <w:rsid w:val="005C1C57"/>
    <w:rsid w:val="006046C1"/>
    <w:rsid w:val="00611289"/>
    <w:rsid w:val="00612B41"/>
    <w:rsid w:val="006144B9"/>
    <w:rsid w:val="006211C7"/>
    <w:rsid w:val="00653BE1"/>
    <w:rsid w:val="00653CF7"/>
    <w:rsid w:val="00653D2C"/>
    <w:rsid w:val="00667087"/>
    <w:rsid w:val="006A7E2F"/>
    <w:rsid w:val="006B5ED2"/>
    <w:rsid w:val="006E25D0"/>
    <w:rsid w:val="006E35FC"/>
    <w:rsid w:val="006E40F7"/>
    <w:rsid w:val="007103FF"/>
    <w:rsid w:val="00723A98"/>
    <w:rsid w:val="00730171"/>
    <w:rsid w:val="00755E8C"/>
    <w:rsid w:val="007646CD"/>
    <w:rsid w:val="00796385"/>
    <w:rsid w:val="00805FBB"/>
    <w:rsid w:val="00806CC3"/>
    <w:rsid w:val="00807664"/>
    <w:rsid w:val="008103D5"/>
    <w:rsid w:val="00812CC9"/>
    <w:rsid w:val="008147EA"/>
    <w:rsid w:val="008220B5"/>
    <w:rsid w:val="00840C00"/>
    <w:rsid w:val="00843DBF"/>
    <w:rsid w:val="00846E9E"/>
    <w:rsid w:val="0086417E"/>
    <w:rsid w:val="008720A3"/>
    <w:rsid w:val="00882B4E"/>
    <w:rsid w:val="00883A8F"/>
    <w:rsid w:val="008A0B54"/>
    <w:rsid w:val="008C1536"/>
    <w:rsid w:val="008C3D0D"/>
    <w:rsid w:val="008D6D9B"/>
    <w:rsid w:val="009173B9"/>
    <w:rsid w:val="009334CB"/>
    <w:rsid w:val="00943724"/>
    <w:rsid w:val="00967937"/>
    <w:rsid w:val="00997381"/>
    <w:rsid w:val="00A11557"/>
    <w:rsid w:val="00A20165"/>
    <w:rsid w:val="00A4373F"/>
    <w:rsid w:val="00A53C4A"/>
    <w:rsid w:val="00A74AD2"/>
    <w:rsid w:val="00A85955"/>
    <w:rsid w:val="00AB0158"/>
    <w:rsid w:val="00B0234C"/>
    <w:rsid w:val="00B02755"/>
    <w:rsid w:val="00B301FF"/>
    <w:rsid w:val="00B64C6A"/>
    <w:rsid w:val="00B703EA"/>
    <w:rsid w:val="00B73F4F"/>
    <w:rsid w:val="00B761BF"/>
    <w:rsid w:val="00B811A9"/>
    <w:rsid w:val="00B874EB"/>
    <w:rsid w:val="00B924FF"/>
    <w:rsid w:val="00BC4D10"/>
    <w:rsid w:val="00BD2A56"/>
    <w:rsid w:val="00C01614"/>
    <w:rsid w:val="00C15F71"/>
    <w:rsid w:val="00C30590"/>
    <w:rsid w:val="00C35B84"/>
    <w:rsid w:val="00C40620"/>
    <w:rsid w:val="00C44B50"/>
    <w:rsid w:val="00C563B9"/>
    <w:rsid w:val="00C63ACD"/>
    <w:rsid w:val="00C75D8B"/>
    <w:rsid w:val="00CA10A6"/>
    <w:rsid w:val="00CC618E"/>
    <w:rsid w:val="00CD01A6"/>
    <w:rsid w:val="00CE3ACD"/>
    <w:rsid w:val="00CF018F"/>
    <w:rsid w:val="00CF3C16"/>
    <w:rsid w:val="00D035A2"/>
    <w:rsid w:val="00D05EC4"/>
    <w:rsid w:val="00D07907"/>
    <w:rsid w:val="00D10B17"/>
    <w:rsid w:val="00D27CA9"/>
    <w:rsid w:val="00D338D8"/>
    <w:rsid w:val="00D33EE1"/>
    <w:rsid w:val="00D42F7F"/>
    <w:rsid w:val="00D46A99"/>
    <w:rsid w:val="00D82A5D"/>
    <w:rsid w:val="00DB3F46"/>
    <w:rsid w:val="00DD7FAE"/>
    <w:rsid w:val="00DF5AAC"/>
    <w:rsid w:val="00E1021E"/>
    <w:rsid w:val="00E273E8"/>
    <w:rsid w:val="00E36589"/>
    <w:rsid w:val="00E40906"/>
    <w:rsid w:val="00E43D01"/>
    <w:rsid w:val="00E45455"/>
    <w:rsid w:val="00E71DBC"/>
    <w:rsid w:val="00E87D22"/>
    <w:rsid w:val="00EA6F63"/>
    <w:rsid w:val="00EC5906"/>
    <w:rsid w:val="00ED6B21"/>
    <w:rsid w:val="00EE2EF8"/>
    <w:rsid w:val="00F37982"/>
    <w:rsid w:val="00F44F40"/>
    <w:rsid w:val="00F5009F"/>
    <w:rsid w:val="00F57CE3"/>
    <w:rsid w:val="00F85F67"/>
    <w:rsid w:val="00F973E4"/>
    <w:rsid w:val="00FB10FF"/>
    <w:rsid w:val="00FB1D46"/>
    <w:rsid w:val="00FB3DEE"/>
    <w:rsid w:val="00FD7C9B"/>
    <w:rsid w:val="00FE4299"/>
    <w:rsid w:val="00FF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18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4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72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720A3"/>
    <w:rPr>
      <w:kern w:val="2"/>
      <w:sz w:val="18"/>
      <w:szCs w:val="18"/>
    </w:rPr>
  </w:style>
  <w:style w:type="paragraph" w:styleId="a5">
    <w:name w:val="footer"/>
    <w:basedOn w:val="a"/>
    <w:link w:val="Char0"/>
    <w:rsid w:val="0087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720A3"/>
    <w:rPr>
      <w:kern w:val="2"/>
      <w:sz w:val="18"/>
      <w:szCs w:val="18"/>
    </w:rPr>
  </w:style>
  <w:style w:type="paragraph" w:styleId="a6">
    <w:name w:val="Balloon Text"/>
    <w:basedOn w:val="a"/>
    <w:link w:val="Char1"/>
    <w:rsid w:val="00BD2A56"/>
    <w:rPr>
      <w:sz w:val="18"/>
      <w:szCs w:val="18"/>
    </w:rPr>
  </w:style>
  <w:style w:type="character" w:customStyle="1" w:styleId="Char1">
    <w:name w:val="批注框文本 Char"/>
    <w:basedOn w:val="a0"/>
    <w:link w:val="a6"/>
    <w:rsid w:val="00BD2A5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937"/>
    <w:pPr>
      <w:ind w:firstLineChars="200" w:firstLine="420"/>
    </w:pPr>
  </w:style>
  <w:style w:type="character" w:customStyle="1" w:styleId="apple-converted-space">
    <w:name w:val="apple-converted-space"/>
    <w:basedOn w:val="a0"/>
    <w:rsid w:val="00812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ne\Application%20Data\Microsoft\Templates\&#31243;&#24207;&#30830;&#35748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程序确认书.dotx</Template>
  <TotalTime>25</TotalTime>
  <Pages>1</Pages>
  <Words>63</Words>
  <Characters>362</Characters>
  <Application>Microsoft Office Word</Application>
  <DocSecurity>0</DocSecurity>
  <Lines>3</Lines>
  <Paragraphs>1</Paragraphs>
  <ScaleCrop>false</ScaleCrop>
  <Company>MS User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产品目录</dc:title>
  <dc:subject/>
  <dc:creator>王银武</dc:creator>
  <cp:keywords/>
  <dc:description/>
  <cp:lastModifiedBy>Administrator</cp:lastModifiedBy>
  <cp:revision>31</cp:revision>
  <cp:lastPrinted>2012-01-06T01:54:00Z</cp:lastPrinted>
  <dcterms:created xsi:type="dcterms:W3CDTF">2012-09-04T02:57:00Z</dcterms:created>
  <dcterms:modified xsi:type="dcterms:W3CDTF">2018-03-20T05:41:00Z</dcterms:modified>
</cp:coreProperties>
</file>